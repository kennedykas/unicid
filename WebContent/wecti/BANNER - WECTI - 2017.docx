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63" w:rsidRDefault="00CD0B59" w:rsidP="005F0F63">
      <w:pPr>
        <w:pStyle w:val="Cabealho"/>
        <w:jc w:val="center"/>
        <w:rPr>
          <w:b/>
          <w:sz w:val="24"/>
        </w:rPr>
      </w:pPr>
      <w:r w:rsidRPr="00CD0B59">
        <w:rPr>
          <w:b/>
          <w:sz w:val="16"/>
        </w:rPr>
        <w:t xml:space="preserve">Curso Superior de Tecnologia em </w:t>
      </w:r>
      <w:r w:rsidR="007832B9">
        <w:rPr>
          <w:b/>
          <w:sz w:val="16"/>
        </w:rPr>
        <w:t>XXXXXXXXXXXXXXXXXXXXXXXX</w:t>
      </w:r>
    </w:p>
    <w:p w:rsidR="005F0F63" w:rsidRPr="00293B55" w:rsidRDefault="005F0F63" w:rsidP="001E17E5">
      <w:pPr>
        <w:jc w:val="center"/>
      </w:pPr>
    </w:p>
    <w:p w:rsidR="001E17E5" w:rsidRDefault="00CD0B59" w:rsidP="00CD0B59">
      <w:pPr>
        <w:jc w:val="center"/>
        <w:rPr>
          <w:b/>
          <w:sz w:val="16"/>
        </w:rPr>
      </w:pPr>
      <w:r w:rsidRPr="00CD0B59">
        <w:rPr>
          <w:b/>
          <w:sz w:val="16"/>
        </w:rPr>
        <w:t>SISTEMA PARA GERÊNCIA DE ORDENS DE SERVIÇOS - LINE-UP</w:t>
      </w:r>
    </w:p>
    <w:p w:rsidR="008072AB" w:rsidRDefault="008072AB" w:rsidP="00CD0B59">
      <w:pPr>
        <w:jc w:val="center"/>
      </w:pPr>
    </w:p>
    <w:p w:rsidR="00CD0B59" w:rsidRDefault="007832B9" w:rsidP="00CD0B59">
      <w:pPr>
        <w:jc w:val="center"/>
      </w:pPr>
      <w:r>
        <w:t>Fulano da Silva Santos</w:t>
      </w:r>
    </w:p>
    <w:p w:rsidR="00CD0B59" w:rsidRDefault="007832B9" w:rsidP="00CD0B59">
      <w:pPr>
        <w:jc w:val="center"/>
      </w:pPr>
      <w:r>
        <w:t>Betrano da Silva Santos</w:t>
      </w:r>
    </w:p>
    <w:p w:rsidR="007832B9" w:rsidRDefault="007832B9" w:rsidP="007832B9">
      <w:pPr>
        <w:jc w:val="center"/>
      </w:pPr>
      <w:r>
        <w:t>Fulano da Silva Santos</w:t>
      </w:r>
    </w:p>
    <w:p w:rsidR="007832B9" w:rsidRDefault="007832B9" w:rsidP="007832B9">
      <w:pPr>
        <w:jc w:val="center"/>
      </w:pPr>
      <w:r>
        <w:t>Betrano da Silva Santos</w:t>
      </w:r>
    </w:p>
    <w:p w:rsidR="004E118A" w:rsidRDefault="004E118A" w:rsidP="003120C3">
      <w:pPr>
        <w:rPr>
          <w:color w:val="FF0000"/>
          <w:sz w:val="16"/>
        </w:rPr>
      </w:pPr>
      <w:bookmarkStart w:id="0" w:name="_GoBack"/>
      <w:bookmarkEnd w:id="0"/>
    </w:p>
    <w:p w:rsidR="00A85ED2" w:rsidRPr="007A6A37" w:rsidRDefault="00A85ED2" w:rsidP="00054AAC">
      <w:pPr>
        <w:rPr>
          <w:sz w:val="16"/>
        </w:rPr>
      </w:pPr>
    </w:p>
    <w:p w:rsidR="009B728D" w:rsidRDefault="009B728D" w:rsidP="005515EB">
      <w:pPr>
        <w:pStyle w:val="Ttulo1"/>
        <w:rPr>
          <w:caps w:val="0"/>
        </w:rPr>
        <w:sectPr w:rsidR="009B728D" w:rsidSect="001E17E5">
          <w:headerReference w:type="default" r:id="rId8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  <w:bookmarkStart w:id="1" w:name="_Toc459298929"/>
    </w:p>
    <w:p w:rsidR="005515EB" w:rsidRDefault="005515EB" w:rsidP="005515EB">
      <w:pPr>
        <w:pStyle w:val="Ttulo1"/>
        <w:rPr>
          <w:caps w:val="0"/>
        </w:rPr>
      </w:pPr>
      <w:r>
        <w:rPr>
          <w:caps w:val="0"/>
        </w:rPr>
        <w:lastRenderedPageBreak/>
        <w:t>INTRODUÇÃO</w:t>
      </w:r>
      <w:bookmarkEnd w:id="1"/>
    </w:p>
    <w:p w:rsidR="008558B1" w:rsidRPr="008558B1" w:rsidRDefault="008558B1" w:rsidP="008558B1"/>
    <w:p w:rsidR="00CD0B59" w:rsidRPr="00CD0B59" w:rsidRDefault="00590047" w:rsidP="00CD0B59">
      <w:r>
        <w:rPr>
          <w:szCs w:val="1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0E64AA" w:rsidRDefault="000E64AA" w:rsidP="000E64AA"/>
    <w:p w:rsidR="005B3567" w:rsidRDefault="005B3567" w:rsidP="005B3567">
      <w:pPr>
        <w:pStyle w:val="Ttulo1"/>
      </w:pPr>
      <w:bookmarkStart w:id="2" w:name="_Toc459298933"/>
      <w:r>
        <w:t>DESENVOLVIMENTO</w:t>
      </w:r>
      <w:bookmarkEnd w:id="2"/>
    </w:p>
    <w:p w:rsidR="0036690C" w:rsidRDefault="0036690C" w:rsidP="0036690C"/>
    <w:p w:rsidR="00590047" w:rsidRPr="00CD0B59" w:rsidRDefault="00590047" w:rsidP="00590047">
      <w:bookmarkStart w:id="3" w:name="_Toc459298934"/>
      <w:r>
        <w:rPr>
          <w:szCs w:val="1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E183A" w:rsidRDefault="00BE183A" w:rsidP="00730882"/>
    <w:p w:rsidR="00335957" w:rsidRDefault="00335957" w:rsidP="00730882"/>
    <w:p w:rsidR="00AB3914" w:rsidRDefault="00F8355B" w:rsidP="00F8355B">
      <w:r>
        <w:rPr>
          <w:sz w:val="8"/>
          <w:szCs w:val="8"/>
        </w:rPr>
        <w:t xml:space="preserve">                   </w:t>
      </w:r>
      <w:r w:rsidR="00335957" w:rsidRPr="005C7C2E">
        <w:rPr>
          <w:sz w:val="8"/>
          <w:szCs w:val="8"/>
        </w:rPr>
        <w:t>Fi</w:t>
      </w:r>
      <w:r w:rsidR="00335957">
        <w:rPr>
          <w:sz w:val="8"/>
          <w:szCs w:val="8"/>
        </w:rPr>
        <w:t>gura 1 – Tipos de Sistema da Informação</w:t>
      </w:r>
    </w:p>
    <w:p w:rsidR="00AB3914" w:rsidRDefault="00F8355B" w:rsidP="00AB3914">
      <w:pPr>
        <w:jc w:val="center"/>
      </w:pPr>
      <w:r>
        <w:rPr>
          <w:noProof/>
        </w:rPr>
        <w:drawing>
          <wp:inline distT="0" distB="0" distL="0" distR="0">
            <wp:extent cx="2763845" cy="1440000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poio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84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1" w:rsidRDefault="00F8355B" w:rsidP="00F8355B">
      <w:pPr>
        <w:jc w:val="left"/>
        <w:rPr>
          <w:rFonts w:ascii="Janson Text" w:hAnsi="Janson Text"/>
          <w:color w:val="000000"/>
        </w:rPr>
      </w:pPr>
      <w:r>
        <w:rPr>
          <w:sz w:val="8"/>
          <w:szCs w:val="8"/>
        </w:rPr>
        <w:t xml:space="preserve">                   </w:t>
      </w:r>
      <w:r w:rsidR="00335957" w:rsidRPr="00F8355B">
        <w:rPr>
          <w:sz w:val="8"/>
          <w:szCs w:val="8"/>
        </w:rPr>
        <w:t xml:space="preserve">Fonte: </w:t>
      </w:r>
      <w:r w:rsidRPr="00F8355B">
        <w:rPr>
          <w:sz w:val="8"/>
          <w:szCs w:val="8"/>
        </w:rPr>
        <w:t>O'BRIEN, 2004</w:t>
      </w:r>
      <w:r>
        <w:rPr>
          <w:rFonts w:ascii="Janson Text" w:hAnsi="Janson Text"/>
          <w:color w:val="000000"/>
        </w:rPr>
        <w:t>.</w:t>
      </w:r>
    </w:p>
    <w:bookmarkEnd w:id="3"/>
    <w:p w:rsidR="008558B1" w:rsidRDefault="008558B1" w:rsidP="008558B1">
      <w:pPr>
        <w:rPr>
          <w:rFonts w:cs="Arial"/>
          <w:b/>
          <w:bCs/>
          <w:szCs w:val="26"/>
        </w:rPr>
      </w:pPr>
    </w:p>
    <w:p w:rsidR="00590047" w:rsidRPr="00CD0B59" w:rsidRDefault="00590047" w:rsidP="00590047">
      <w:r>
        <w:rPr>
          <w:szCs w:val="1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szCs w:val="12"/>
        </w:rPr>
        <w:lastRenderedPageBreak/>
        <w:t>xxxxxxxxxxxxxxxxxxxxxxxxxxxxxxxxxxxxxxxxxxxxxxxxxxxxxxxxxxxxxxxxxxxxxxxxxxxxxxxxxxxxxxxxxxxxxxxxxxxxxxxxxxxxxxxxxxxxxxxxxxxxxxxxxxxxxxxxxxxxxxxxxxxxxxxxxxxxxxxxxxxxxxxx</w:t>
      </w:r>
    </w:p>
    <w:p w:rsidR="00590047" w:rsidRPr="00CD0B59" w:rsidRDefault="00590047" w:rsidP="00590047">
      <w:r>
        <w:rPr>
          <w:szCs w:val="1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573E04" w:rsidRPr="00CD0B59" w:rsidRDefault="00573E04" w:rsidP="00573E04">
      <w:r>
        <w:rPr>
          <w:szCs w:val="1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573E04" w:rsidRPr="00CD0B59" w:rsidRDefault="00573E04" w:rsidP="00573E04">
      <w:r>
        <w:rPr>
          <w:szCs w:val="1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335957" w:rsidRDefault="00335957" w:rsidP="00DB040C"/>
    <w:p w:rsidR="000E64AA" w:rsidRDefault="000E64AA" w:rsidP="000E64AA"/>
    <w:p w:rsidR="005B3567" w:rsidRDefault="005B3567" w:rsidP="005B3567">
      <w:pPr>
        <w:pStyle w:val="Ttulo1"/>
      </w:pPr>
      <w:bookmarkStart w:id="4" w:name="_Toc459298937"/>
      <w:r>
        <w:t>CONSIDERAÇÕES FINAIS</w:t>
      </w:r>
      <w:bookmarkEnd w:id="4"/>
    </w:p>
    <w:p w:rsidR="004B0F27" w:rsidRPr="004B0F27" w:rsidRDefault="004B0F27" w:rsidP="004B0F27"/>
    <w:p w:rsidR="004B0F27" w:rsidRDefault="004B0F27" w:rsidP="004B0F27">
      <w:r>
        <w:rPr>
          <w:szCs w:val="1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4B0F27" w:rsidRDefault="004B0F27" w:rsidP="004B0F27"/>
    <w:p w:rsidR="004B0F27" w:rsidRDefault="004B0F27" w:rsidP="004B0F27"/>
    <w:p w:rsidR="004B0F27" w:rsidRDefault="004B0F27" w:rsidP="004B0F27"/>
    <w:p w:rsidR="004B0F27" w:rsidRPr="004B0F27" w:rsidRDefault="004B0F27" w:rsidP="004B0F27">
      <w:pPr>
        <w:pStyle w:val="Ttulo1"/>
        <w:ind w:left="431" w:hanging="431"/>
      </w:pPr>
      <w:r>
        <w:t>4</w:t>
      </w:r>
      <w:r w:rsidRPr="004B0F27">
        <w:t xml:space="preserve"> </w:t>
      </w:r>
      <w:r w:rsidRPr="00016503">
        <w:t>REFERÊNCIAS</w:t>
      </w:r>
    </w:p>
    <w:p w:rsidR="004B0F27" w:rsidRPr="004B0F27" w:rsidRDefault="004B0F27" w:rsidP="004B0F27"/>
    <w:p w:rsidR="00A66332" w:rsidRDefault="00A66332" w:rsidP="009B56E0">
      <w:pPr>
        <w:jc w:val="center"/>
        <w:rPr>
          <w:b/>
        </w:rPr>
      </w:pPr>
    </w:p>
    <w:p w:rsidR="00F927D2" w:rsidRDefault="00F927D2" w:rsidP="00F927D2">
      <w:r>
        <w:t>GIL, Antônio de Loureiro. Sistema de Informações Contábil/Financeiros. 3. ed. São Paulo: Atlas, 1999.</w:t>
      </w:r>
    </w:p>
    <w:p w:rsidR="00F927D2" w:rsidRDefault="00F927D2" w:rsidP="00F927D2"/>
    <w:p w:rsidR="00F927D2" w:rsidRDefault="00F927D2" w:rsidP="00F927D2">
      <w:r w:rsidRPr="004363BC">
        <w:t xml:space="preserve">FERREIRA, Aurélio Buarque de Holanda. </w:t>
      </w:r>
      <w:r w:rsidRPr="004363BC">
        <w:rPr>
          <w:i/>
        </w:rPr>
        <w:t>Dicionário da língua portuguesa</w:t>
      </w:r>
      <w:r>
        <w:t>. 8</w:t>
      </w:r>
      <w:r w:rsidRPr="004363BC">
        <w:t xml:space="preserve">. ed. </w:t>
      </w:r>
      <w:r>
        <w:t>Curitiba: Positivo, 2014</w:t>
      </w:r>
      <w:r w:rsidRPr="004363BC">
        <w:t xml:space="preserve">. </w:t>
      </w:r>
    </w:p>
    <w:p w:rsidR="00F927D2" w:rsidRDefault="00F927D2" w:rsidP="00F927D2"/>
    <w:p w:rsidR="00F927D2" w:rsidRDefault="00F927D2" w:rsidP="00F927D2">
      <w:r>
        <w:t>PORTAL ISEIB, Apostila Fundamentos de Sistemas de I</w:t>
      </w:r>
      <w:r w:rsidRPr="00385170">
        <w:t>nformações</w:t>
      </w:r>
      <w:r>
        <w:t>. Disponível em: &lt;</w:t>
      </w:r>
      <w:r w:rsidRPr="00385170">
        <w:t xml:space="preserve"> http://iseibfacige.com.br/biblioteca/wp-content/uploads/2013/05/Apostila-Fundamentos-Sistema-de-Informa%C3%A7%C3%A3o.pdf </w:t>
      </w:r>
      <w:r>
        <w:t>&gt;. Acesso em 30 de outubro de 2016.</w:t>
      </w:r>
    </w:p>
    <w:p w:rsidR="00F927D2" w:rsidRDefault="00F927D2" w:rsidP="00CD0B59">
      <w:pPr>
        <w:jc w:val="left"/>
        <w:rPr>
          <w:szCs w:val="20"/>
        </w:rPr>
      </w:pPr>
    </w:p>
    <w:p w:rsidR="00CD0B59" w:rsidRDefault="00CD0B59" w:rsidP="00CD0B59">
      <w:pPr>
        <w:jc w:val="left"/>
        <w:rPr>
          <w:szCs w:val="20"/>
        </w:rPr>
      </w:pPr>
      <w:r w:rsidRPr="007A03C2">
        <w:rPr>
          <w:szCs w:val="20"/>
        </w:rPr>
        <w:t xml:space="preserve">PRESSMAN, Rogers. </w:t>
      </w:r>
      <w:hyperlink r:id="rId10" w:tgtFrame="_blank" w:history="1">
        <w:r w:rsidRPr="004363BC">
          <w:rPr>
            <w:i/>
            <w:iCs/>
            <w:szCs w:val="20"/>
          </w:rPr>
          <w:t>Engenharia</w:t>
        </w:r>
      </w:hyperlink>
      <w:r w:rsidR="004363BC" w:rsidRPr="004363BC">
        <w:rPr>
          <w:i/>
          <w:iCs/>
          <w:szCs w:val="20"/>
        </w:rPr>
        <w:t xml:space="preserve"> de Software:</w:t>
      </w:r>
      <w:r w:rsidR="004363BC">
        <w:rPr>
          <w:szCs w:val="20"/>
        </w:rPr>
        <w:t xml:space="preserve"> u</w:t>
      </w:r>
      <w:r w:rsidRPr="00434D4B">
        <w:rPr>
          <w:szCs w:val="20"/>
        </w:rPr>
        <w:t>ma abordagem profissional. 7</w:t>
      </w:r>
      <w:r>
        <w:rPr>
          <w:szCs w:val="20"/>
        </w:rPr>
        <w:t>ª</w:t>
      </w:r>
      <w:r w:rsidRPr="00434D4B">
        <w:rPr>
          <w:szCs w:val="20"/>
        </w:rPr>
        <w:t xml:space="preserve"> ed. Porto Alegre: AMGH, 2011.</w:t>
      </w:r>
    </w:p>
    <w:p w:rsidR="00F927D2" w:rsidRDefault="00F927D2" w:rsidP="00CD0B59">
      <w:pPr>
        <w:jc w:val="left"/>
        <w:rPr>
          <w:szCs w:val="20"/>
        </w:rPr>
      </w:pPr>
    </w:p>
    <w:p w:rsidR="00F927D2" w:rsidRDefault="00F927D2" w:rsidP="00F927D2">
      <w:pPr>
        <w:jc w:val="left"/>
        <w:rPr>
          <w:szCs w:val="20"/>
        </w:rPr>
      </w:pPr>
      <w:r>
        <w:rPr>
          <w:szCs w:val="20"/>
        </w:rPr>
        <w:t xml:space="preserve">REZENDE, D. A.; ABREU, A. F. </w:t>
      </w:r>
      <w:r w:rsidRPr="00F008FB">
        <w:rPr>
          <w:i/>
          <w:szCs w:val="20"/>
        </w:rPr>
        <w:t>Tecnologia da Informação aplicada a sistemas de informações empresariais</w:t>
      </w:r>
      <w:r>
        <w:rPr>
          <w:szCs w:val="20"/>
        </w:rPr>
        <w:t>. São Paulo: Atlas, 2003.</w:t>
      </w:r>
    </w:p>
    <w:p w:rsidR="00F927D2" w:rsidRDefault="00F927D2" w:rsidP="00F008FB">
      <w:pPr>
        <w:jc w:val="left"/>
        <w:rPr>
          <w:szCs w:val="20"/>
        </w:rPr>
      </w:pPr>
    </w:p>
    <w:p w:rsidR="00F008FB" w:rsidRPr="00F008FB" w:rsidRDefault="00730882" w:rsidP="00F008FB">
      <w:pPr>
        <w:jc w:val="left"/>
        <w:rPr>
          <w:szCs w:val="20"/>
        </w:rPr>
      </w:pPr>
      <w:r w:rsidRPr="00730882">
        <w:rPr>
          <w:szCs w:val="20"/>
        </w:rPr>
        <w:t>SOMMERVILLE, Ian</w:t>
      </w:r>
      <w:r w:rsidRPr="00730882">
        <w:rPr>
          <w:i/>
          <w:iCs/>
          <w:szCs w:val="20"/>
        </w:rPr>
        <w:t>. Engenharia de Software</w:t>
      </w:r>
      <w:r w:rsidRPr="00730882">
        <w:rPr>
          <w:szCs w:val="20"/>
        </w:rPr>
        <w:t>. 9 ed. São Paulo: Pearson Education do Brasil, 2011.</w:t>
      </w:r>
    </w:p>
    <w:p w:rsidR="004363BC" w:rsidRPr="004363BC" w:rsidRDefault="004363BC" w:rsidP="004363BC"/>
    <w:p w:rsidR="005455AD" w:rsidRPr="00037205" w:rsidRDefault="005455AD" w:rsidP="00385170">
      <w:pPr>
        <w:jc w:val="center"/>
        <w:rPr>
          <w:b/>
        </w:rPr>
      </w:pPr>
      <w:r w:rsidRPr="00037205">
        <w:rPr>
          <w:b/>
        </w:rPr>
        <w:t>O conteúdo expresso no trabalho é de inteira responsabilidade do</w:t>
      </w:r>
      <w:r w:rsidR="008072AB">
        <w:rPr>
          <w:b/>
        </w:rPr>
        <w:t xml:space="preserve"> </w:t>
      </w:r>
      <w:r w:rsidRPr="00037205">
        <w:rPr>
          <w:b/>
        </w:rPr>
        <w:t>(s) autor</w:t>
      </w:r>
      <w:r w:rsidR="008072AB">
        <w:rPr>
          <w:b/>
        </w:rPr>
        <w:t xml:space="preserve"> </w:t>
      </w:r>
      <w:r w:rsidRPr="00037205">
        <w:rPr>
          <w:b/>
        </w:rPr>
        <w:t>(es).</w:t>
      </w:r>
    </w:p>
    <w:sectPr w:rsidR="005455AD" w:rsidRPr="00037205" w:rsidSect="00644B7F">
      <w:type w:val="continuous"/>
      <w:pgSz w:w="11907" w:h="16840" w:code="9"/>
      <w:pgMar w:top="720" w:right="720" w:bottom="720" w:left="720" w:header="709" w:footer="709" w:gutter="0"/>
      <w:cols w:num="2" w:space="28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7D" w:rsidRDefault="0001477D">
      <w:r>
        <w:separator/>
      </w:r>
    </w:p>
  </w:endnote>
  <w:endnote w:type="continuationSeparator" w:id="0">
    <w:p w:rsidR="0001477D" w:rsidRDefault="0001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anson Tex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7D" w:rsidRDefault="0001477D">
      <w:r>
        <w:separator/>
      </w:r>
    </w:p>
  </w:footnote>
  <w:footnote w:type="continuationSeparator" w:id="0">
    <w:p w:rsidR="0001477D" w:rsidRDefault="00014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5381"/>
    </w:tblGrid>
    <w:tr w:rsidR="00C41ECA" w:rsidTr="00C41ECA">
      <w:tc>
        <w:tcPr>
          <w:tcW w:w="4248" w:type="dxa"/>
          <w:vAlign w:val="center"/>
        </w:tcPr>
        <w:p w:rsidR="00C41ECA" w:rsidRDefault="00C41ECA" w:rsidP="00C41ECA">
          <w:pPr>
            <w:pStyle w:val="Cabealho"/>
            <w:jc w:val="center"/>
          </w:pPr>
        </w:p>
      </w:tc>
      <w:tc>
        <w:tcPr>
          <w:tcW w:w="5381" w:type="dxa"/>
          <w:vAlign w:val="center"/>
        </w:tcPr>
        <w:p w:rsidR="00C41ECA" w:rsidRDefault="00C41ECA" w:rsidP="00257A57">
          <w:pPr>
            <w:pStyle w:val="Cabealho"/>
            <w:jc w:val="center"/>
          </w:pPr>
        </w:p>
      </w:tc>
    </w:tr>
  </w:tbl>
  <w:p w:rsidR="00A52E40" w:rsidRDefault="002E2FCA" w:rsidP="0063111A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A1E567A" wp14:editId="78E88F36">
              <wp:simplePos x="0" y="0"/>
              <wp:positionH relativeFrom="column">
                <wp:posOffset>1581150</wp:posOffset>
              </wp:positionH>
              <wp:positionV relativeFrom="paragraph">
                <wp:posOffset>-821055</wp:posOffset>
              </wp:positionV>
              <wp:extent cx="3362325" cy="514350"/>
              <wp:effectExtent l="0" t="0" r="9525" b="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2325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61E8" w:rsidRPr="002E2FCA" w:rsidRDefault="00E561E8" w:rsidP="002E2FCA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2E2FCA">
                            <w:rPr>
                              <w:b/>
                              <w:sz w:val="20"/>
                            </w:rPr>
                            <w:t xml:space="preserve">3º WORKSHOP DE EDUCAÇÃO CONTINUADA EM </w:t>
                          </w:r>
                          <w:r w:rsidR="002E2FCA" w:rsidRPr="002E2FCA">
                            <w:rPr>
                              <w:b/>
                              <w:sz w:val="20"/>
                            </w:rPr>
                            <w:t>TI</w:t>
                          </w:r>
                        </w:p>
                        <w:p w:rsidR="00E561E8" w:rsidRPr="002E2FCA" w:rsidRDefault="00E561E8" w:rsidP="002E2FCA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2E2FCA">
                            <w:rPr>
                              <w:b/>
                              <w:sz w:val="20"/>
                            </w:rPr>
                            <w:t>2 A 4 DE MAIO DE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1E567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24.5pt;margin-top:-64.65pt;width:264.75pt;height:40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" stroked="f">
              <v:textbox>
                <w:txbxContent>
                  <w:p w:rsidR="00E561E8" w:rsidRPr="002E2FCA" w:rsidRDefault="00E561E8" w:rsidP="002E2FCA">
                    <w:pPr>
                      <w:jc w:val="center"/>
                      <w:rPr>
                        <w:b/>
                        <w:sz w:val="20"/>
                      </w:rPr>
                    </w:pPr>
                    <w:r w:rsidRPr="002E2FCA">
                      <w:rPr>
                        <w:b/>
                        <w:sz w:val="20"/>
                      </w:rPr>
                      <w:t xml:space="preserve">3º WORKSHOP DE EDUCAÇÃO CONTINUADA EM </w:t>
                    </w:r>
                    <w:r w:rsidR="002E2FCA" w:rsidRPr="002E2FCA">
                      <w:rPr>
                        <w:b/>
                        <w:sz w:val="20"/>
                      </w:rPr>
                      <w:t>TI</w:t>
                    </w:r>
                  </w:p>
                  <w:p w:rsidR="00E561E8" w:rsidRPr="002E2FCA" w:rsidRDefault="00E561E8" w:rsidP="002E2FCA">
                    <w:pPr>
                      <w:jc w:val="center"/>
                      <w:rPr>
                        <w:b/>
                        <w:sz w:val="20"/>
                      </w:rPr>
                    </w:pPr>
                    <w:r w:rsidRPr="002E2FCA">
                      <w:rPr>
                        <w:b/>
                        <w:sz w:val="20"/>
                      </w:rPr>
                      <w:t>2 A 4 DE MAIO DE 2017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114300" distB="114300" distL="114300" distR="114300" simplePos="0" relativeHeight="251661312" behindDoc="0" locked="0" layoutInCell="0" hidden="0" allowOverlap="1" wp14:anchorId="11B6300B" wp14:editId="155DD071">
          <wp:simplePos x="0" y="0"/>
          <wp:positionH relativeFrom="margin">
            <wp:posOffset>5374235</wp:posOffset>
          </wp:positionH>
          <wp:positionV relativeFrom="paragraph">
            <wp:posOffset>-252095</wp:posOffset>
          </wp:positionV>
          <wp:extent cx="1295400" cy="450930"/>
          <wp:effectExtent l="0" t="0" r="0" b="0"/>
          <wp:wrapSquare wrapText="bothSides" distT="114300" distB="114300" distL="114300" distR="114300"/>
          <wp:docPr id="1" name="image01.png" descr="unici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unici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450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561E8">
      <w:rPr>
        <w:noProof/>
      </w:rPr>
      <w:drawing>
        <wp:anchor distT="114300" distB="114300" distL="114300" distR="114300" simplePos="0" relativeHeight="251659264" behindDoc="0" locked="0" layoutInCell="0" hidden="0" allowOverlap="1" wp14:anchorId="1E91A99A" wp14:editId="5524320A">
          <wp:simplePos x="0" y="0"/>
          <wp:positionH relativeFrom="margin">
            <wp:posOffset>0</wp:posOffset>
          </wp:positionH>
          <wp:positionV relativeFrom="page">
            <wp:posOffset>247650</wp:posOffset>
          </wp:positionV>
          <wp:extent cx="1290320" cy="734695"/>
          <wp:effectExtent l="0" t="0" r="5080" b="8255"/>
          <wp:wrapSquare wrapText="bothSides" distT="114300" distB="114300" distL="114300" distR="114300"/>
          <wp:docPr id="2" name="image03.png" descr="verde-internet-das-coisas.f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verde-internet-das-coisas.fw.png"/>
                  <pic:cNvPicPr preferRelativeResize="0"/>
                </pic:nvPicPr>
                <pic:blipFill>
                  <a:blip r:embed="rId2"/>
                  <a:srcRect l="10516" t="13823" r="11298" b="18235"/>
                  <a:stretch>
                    <a:fillRect/>
                  </a:stretch>
                </pic:blipFill>
                <pic:spPr>
                  <a:xfrm>
                    <a:off x="0" y="0"/>
                    <a:ext cx="1290320" cy="734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748"/>
    <w:multiLevelType w:val="hybridMultilevel"/>
    <w:tmpl w:val="499E8EC4"/>
    <w:lvl w:ilvl="0" w:tplc="4A340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6579F"/>
    <w:multiLevelType w:val="multilevel"/>
    <w:tmpl w:val="3B7A10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5951DD2"/>
    <w:multiLevelType w:val="hybridMultilevel"/>
    <w:tmpl w:val="888E42C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9C325C"/>
    <w:multiLevelType w:val="hybridMultilevel"/>
    <w:tmpl w:val="472C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F911C7"/>
    <w:multiLevelType w:val="hybridMultilevel"/>
    <w:tmpl w:val="6AA4A3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forms" w:enforcement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08"/>
    <w:rsid w:val="00000535"/>
    <w:rsid w:val="000078AF"/>
    <w:rsid w:val="00013265"/>
    <w:rsid w:val="0001477D"/>
    <w:rsid w:val="00016503"/>
    <w:rsid w:val="00017BDD"/>
    <w:rsid w:val="000209DF"/>
    <w:rsid w:val="00022785"/>
    <w:rsid w:val="00037205"/>
    <w:rsid w:val="00043A98"/>
    <w:rsid w:val="00054AAC"/>
    <w:rsid w:val="0006628F"/>
    <w:rsid w:val="00066AA6"/>
    <w:rsid w:val="000704DD"/>
    <w:rsid w:val="0009685B"/>
    <w:rsid w:val="000A05F4"/>
    <w:rsid w:val="000A13B8"/>
    <w:rsid w:val="000C17C2"/>
    <w:rsid w:val="000C5365"/>
    <w:rsid w:val="000E061D"/>
    <w:rsid w:val="000E09F2"/>
    <w:rsid w:val="000E3630"/>
    <w:rsid w:val="000E64AA"/>
    <w:rsid w:val="000E71C3"/>
    <w:rsid w:val="000F49E1"/>
    <w:rsid w:val="00111E1E"/>
    <w:rsid w:val="0012577E"/>
    <w:rsid w:val="00125AF5"/>
    <w:rsid w:val="001354AC"/>
    <w:rsid w:val="00137D29"/>
    <w:rsid w:val="001413C9"/>
    <w:rsid w:val="0014280E"/>
    <w:rsid w:val="001517AF"/>
    <w:rsid w:val="00151F9D"/>
    <w:rsid w:val="00153288"/>
    <w:rsid w:val="00156E99"/>
    <w:rsid w:val="00161474"/>
    <w:rsid w:val="00163511"/>
    <w:rsid w:val="00165314"/>
    <w:rsid w:val="001661D8"/>
    <w:rsid w:val="001801F0"/>
    <w:rsid w:val="00182D0F"/>
    <w:rsid w:val="00186A50"/>
    <w:rsid w:val="001A27B7"/>
    <w:rsid w:val="001B0C9B"/>
    <w:rsid w:val="001B0E7F"/>
    <w:rsid w:val="001C193B"/>
    <w:rsid w:val="001C2FF0"/>
    <w:rsid w:val="001D0723"/>
    <w:rsid w:val="001D216C"/>
    <w:rsid w:val="001E17E5"/>
    <w:rsid w:val="001F6D76"/>
    <w:rsid w:val="001F6FB6"/>
    <w:rsid w:val="00225CED"/>
    <w:rsid w:val="00257A57"/>
    <w:rsid w:val="00266181"/>
    <w:rsid w:val="0027026F"/>
    <w:rsid w:val="00274A8E"/>
    <w:rsid w:val="00276654"/>
    <w:rsid w:val="00284F95"/>
    <w:rsid w:val="00293B55"/>
    <w:rsid w:val="00296645"/>
    <w:rsid w:val="002A4E64"/>
    <w:rsid w:val="002B01A6"/>
    <w:rsid w:val="002B73A7"/>
    <w:rsid w:val="002C1B0E"/>
    <w:rsid w:val="002D0D15"/>
    <w:rsid w:val="002E2FCA"/>
    <w:rsid w:val="002E6756"/>
    <w:rsid w:val="002F1563"/>
    <w:rsid w:val="00301377"/>
    <w:rsid w:val="003033C0"/>
    <w:rsid w:val="00306554"/>
    <w:rsid w:val="00310456"/>
    <w:rsid w:val="003120C3"/>
    <w:rsid w:val="00335957"/>
    <w:rsid w:val="00341319"/>
    <w:rsid w:val="00342933"/>
    <w:rsid w:val="0036690C"/>
    <w:rsid w:val="00367E3F"/>
    <w:rsid w:val="00371250"/>
    <w:rsid w:val="003718C7"/>
    <w:rsid w:val="00385170"/>
    <w:rsid w:val="0039049C"/>
    <w:rsid w:val="003920AA"/>
    <w:rsid w:val="003A676A"/>
    <w:rsid w:val="003B4D33"/>
    <w:rsid w:val="003B78DF"/>
    <w:rsid w:val="003D081B"/>
    <w:rsid w:val="003D5CB6"/>
    <w:rsid w:val="004028D7"/>
    <w:rsid w:val="00405583"/>
    <w:rsid w:val="00433A55"/>
    <w:rsid w:val="004363BC"/>
    <w:rsid w:val="0045422B"/>
    <w:rsid w:val="00455EDC"/>
    <w:rsid w:val="00463CEF"/>
    <w:rsid w:val="00471247"/>
    <w:rsid w:val="0048098D"/>
    <w:rsid w:val="00480B1D"/>
    <w:rsid w:val="00486A31"/>
    <w:rsid w:val="00495C12"/>
    <w:rsid w:val="00496891"/>
    <w:rsid w:val="004B0F27"/>
    <w:rsid w:val="004C04D6"/>
    <w:rsid w:val="004C7654"/>
    <w:rsid w:val="004E118A"/>
    <w:rsid w:val="004E1C2A"/>
    <w:rsid w:val="004E35BD"/>
    <w:rsid w:val="00504B90"/>
    <w:rsid w:val="005300A3"/>
    <w:rsid w:val="0054074E"/>
    <w:rsid w:val="0054479D"/>
    <w:rsid w:val="005455AD"/>
    <w:rsid w:val="0054579C"/>
    <w:rsid w:val="0054591E"/>
    <w:rsid w:val="005515EB"/>
    <w:rsid w:val="005520B1"/>
    <w:rsid w:val="00555FD2"/>
    <w:rsid w:val="005676B0"/>
    <w:rsid w:val="00573E04"/>
    <w:rsid w:val="005764A9"/>
    <w:rsid w:val="00580CAA"/>
    <w:rsid w:val="005849A9"/>
    <w:rsid w:val="00590047"/>
    <w:rsid w:val="00590E8F"/>
    <w:rsid w:val="005B3567"/>
    <w:rsid w:val="005B537A"/>
    <w:rsid w:val="005C5B0B"/>
    <w:rsid w:val="005C7C2E"/>
    <w:rsid w:val="005D0F80"/>
    <w:rsid w:val="005F0F63"/>
    <w:rsid w:val="005F2795"/>
    <w:rsid w:val="00604DDC"/>
    <w:rsid w:val="006229BE"/>
    <w:rsid w:val="0063111A"/>
    <w:rsid w:val="00642C02"/>
    <w:rsid w:val="00644B7F"/>
    <w:rsid w:val="006569DE"/>
    <w:rsid w:val="006603ED"/>
    <w:rsid w:val="00661694"/>
    <w:rsid w:val="0066203A"/>
    <w:rsid w:val="00666747"/>
    <w:rsid w:val="00666805"/>
    <w:rsid w:val="00673A72"/>
    <w:rsid w:val="00675D43"/>
    <w:rsid w:val="00680FB7"/>
    <w:rsid w:val="00692021"/>
    <w:rsid w:val="006945EB"/>
    <w:rsid w:val="006959A7"/>
    <w:rsid w:val="006970E3"/>
    <w:rsid w:val="006C0EF6"/>
    <w:rsid w:val="00701AF3"/>
    <w:rsid w:val="00705080"/>
    <w:rsid w:val="00707DFF"/>
    <w:rsid w:val="00710FC8"/>
    <w:rsid w:val="00721491"/>
    <w:rsid w:val="00730882"/>
    <w:rsid w:val="00740BE6"/>
    <w:rsid w:val="00743D9A"/>
    <w:rsid w:val="0075226F"/>
    <w:rsid w:val="00752F43"/>
    <w:rsid w:val="007705FD"/>
    <w:rsid w:val="00781AAE"/>
    <w:rsid w:val="00782543"/>
    <w:rsid w:val="007832B9"/>
    <w:rsid w:val="007870B7"/>
    <w:rsid w:val="007A03C2"/>
    <w:rsid w:val="007A553F"/>
    <w:rsid w:val="007A60D1"/>
    <w:rsid w:val="007A6A37"/>
    <w:rsid w:val="007B2C70"/>
    <w:rsid w:val="007C6664"/>
    <w:rsid w:val="007F7359"/>
    <w:rsid w:val="0080068B"/>
    <w:rsid w:val="00800807"/>
    <w:rsid w:val="008072AB"/>
    <w:rsid w:val="00810873"/>
    <w:rsid w:val="00814DAD"/>
    <w:rsid w:val="0081658A"/>
    <w:rsid w:val="0082049A"/>
    <w:rsid w:val="00827C1C"/>
    <w:rsid w:val="008558B1"/>
    <w:rsid w:val="008569E1"/>
    <w:rsid w:val="00875B3B"/>
    <w:rsid w:val="00880AC0"/>
    <w:rsid w:val="00883B12"/>
    <w:rsid w:val="00885F72"/>
    <w:rsid w:val="008B004F"/>
    <w:rsid w:val="008B42A4"/>
    <w:rsid w:val="008C63B7"/>
    <w:rsid w:val="008D6E4A"/>
    <w:rsid w:val="008F2B90"/>
    <w:rsid w:val="00902E08"/>
    <w:rsid w:val="00907087"/>
    <w:rsid w:val="00926F43"/>
    <w:rsid w:val="009338B8"/>
    <w:rsid w:val="00935606"/>
    <w:rsid w:val="0094061A"/>
    <w:rsid w:val="00946A33"/>
    <w:rsid w:val="00951C86"/>
    <w:rsid w:val="00956C10"/>
    <w:rsid w:val="00973BE5"/>
    <w:rsid w:val="00974D8C"/>
    <w:rsid w:val="0098195F"/>
    <w:rsid w:val="00982948"/>
    <w:rsid w:val="00996A66"/>
    <w:rsid w:val="009978EF"/>
    <w:rsid w:val="009A4371"/>
    <w:rsid w:val="009B3A70"/>
    <w:rsid w:val="009B5548"/>
    <w:rsid w:val="009B56E0"/>
    <w:rsid w:val="009B6148"/>
    <w:rsid w:val="009B728D"/>
    <w:rsid w:val="009C07FF"/>
    <w:rsid w:val="009C0ED7"/>
    <w:rsid w:val="009C3C95"/>
    <w:rsid w:val="009D53D8"/>
    <w:rsid w:val="009E3A93"/>
    <w:rsid w:val="009E58B4"/>
    <w:rsid w:val="009F36AF"/>
    <w:rsid w:val="009F62F6"/>
    <w:rsid w:val="009F6E91"/>
    <w:rsid w:val="00A0170E"/>
    <w:rsid w:val="00A23324"/>
    <w:rsid w:val="00A269C9"/>
    <w:rsid w:val="00A401C5"/>
    <w:rsid w:val="00A52E40"/>
    <w:rsid w:val="00A64820"/>
    <w:rsid w:val="00A66332"/>
    <w:rsid w:val="00A85ED2"/>
    <w:rsid w:val="00AA2BA4"/>
    <w:rsid w:val="00AB0229"/>
    <w:rsid w:val="00AB3914"/>
    <w:rsid w:val="00AB4F39"/>
    <w:rsid w:val="00AB75F6"/>
    <w:rsid w:val="00AD4AD9"/>
    <w:rsid w:val="00AD5A8E"/>
    <w:rsid w:val="00AE5019"/>
    <w:rsid w:val="00B01AA4"/>
    <w:rsid w:val="00B0288F"/>
    <w:rsid w:val="00B049B5"/>
    <w:rsid w:val="00B10782"/>
    <w:rsid w:val="00B25013"/>
    <w:rsid w:val="00B37519"/>
    <w:rsid w:val="00B41B9E"/>
    <w:rsid w:val="00B45807"/>
    <w:rsid w:val="00B477BC"/>
    <w:rsid w:val="00B5610C"/>
    <w:rsid w:val="00B642A9"/>
    <w:rsid w:val="00B67681"/>
    <w:rsid w:val="00B735EC"/>
    <w:rsid w:val="00B900C6"/>
    <w:rsid w:val="00BA1406"/>
    <w:rsid w:val="00BB4328"/>
    <w:rsid w:val="00BD215F"/>
    <w:rsid w:val="00BD48A9"/>
    <w:rsid w:val="00BE183A"/>
    <w:rsid w:val="00BE5069"/>
    <w:rsid w:val="00BF17D4"/>
    <w:rsid w:val="00BF369B"/>
    <w:rsid w:val="00BF3B0E"/>
    <w:rsid w:val="00BF62AA"/>
    <w:rsid w:val="00C204AF"/>
    <w:rsid w:val="00C25671"/>
    <w:rsid w:val="00C41ECA"/>
    <w:rsid w:val="00C4577D"/>
    <w:rsid w:val="00C4698D"/>
    <w:rsid w:val="00C57649"/>
    <w:rsid w:val="00C63397"/>
    <w:rsid w:val="00C664AF"/>
    <w:rsid w:val="00C73C18"/>
    <w:rsid w:val="00C8417B"/>
    <w:rsid w:val="00C847AE"/>
    <w:rsid w:val="00CA06B2"/>
    <w:rsid w:val="00CA7B3B"/>
    <w:rsid w:val="00CC7724"/>
    <w:rsid w:val="00CD05E8"/>
    <w:rsid w:val="00CD0B59"/>
    <w:rsid w:val="00CD1241"/>
    <w:rsid w:val="00CD687E"/>
    <w:rsid w:val="00CE3AC1"/>
    <w:rsid w:val="00CE67BD"/>
    <w:rsid w:val="00CE7D6C"/>
    <w:rsid w:val="00D04B01"/>
    <w:rsid w:val="00D1199D"/>
    <w:rsid w:val="00D376CA"/>
    <w:rsid w:val="00D413F5"/>
    <w:rsid w:val="00D42269"/>
    <w:rsid w:val="00D51817"/>
    <w:rsid w:val="00D53AD9"/>
    <w:rsid w:val="00D57512"/>
    <w:rsid w:val="00D73F79"/>
    <w:rsid w:val="00D75029"/>
    <w:rsid w:val="00DA6A69"/>
    <w:rsid w:val="00DA7EB5"/>
    <w:rsid w:val="00DB040C"/>
    <w:rsid w:val="00DB57BE"/>
    <w:rsid w:val="00DC00F7"/>
    <w:rsid w:val="00DD317D"/>
    <w:rsid w:val="00DD33A7"/>
    <w:rsid w:val="00DD4571"/>
    <w:rsid w:val="00E20455"/>
    <w:rsid w:val="00E22D6C"/>
    <w:rsid w:val="00E279C4"/>
    <w:rsid w:val="00E4242B"/>
    <w:rsid w:val="00E479AC"/>
    <w:rsid w:val="00E5306E"/>
    <w:rsid w:val="00E561E8"/>
    <w:rsid w:val="00E622A4"/>
    <w:rsid w:val="00E650BB"/>
    <w:rsid w:val="00E73B3A"/>
    <w:rsid w:val="00E87B5B"/>
    <w:rsid w:val="00E93ED5"/>
    <w:rsid w:val="00E95326"/>
    <w:rsid w:val="00EA7862"/>
    <w:rsid w:val="00EB471F"/>
    <w:rsid w:val="00ED433D"/>
    <w:rsid w:val="00EE30F8"/>
    <w:rsid w:val="00EF294B"/>
    <w:rsid w:val="00EF2DB0"/>
    <w:rsid w:val="00F008FB"/>
    <w:rsid w:val="00F114E8"/>
    <w:rsid w:val="00F13668"/>
    <w:rsid w:val="00F17480"/>
    <w:rsid w:val="00F2095B"/>
    <w:rsid w:val="00F22505"/>
    <w:rsid w:val="00F22A64"/>
    <w:rsid w:val="00F35E61"/>
    <w:rsid w:val="00F37100"/>
    <w:rsid w:val="00F3741A"/>
    <w:rsid w:val="00F41952"/>
    <w:rsid w:val="00F42066"/>
    <w:rsid w:val="00F565AF"/>
    <w:rsid w:val="00F62937"/>
    <w:rsid w:val="00F81BA3"/>
    <w:rsid w:val="00F8355B"/>
    <w:rsid w:val="00F84B33"/>
    <w:rsid w:val="00F852C1"/>
    <w:rsid w:val="00F86847"/>
    <w:rsid w:val="00F927D2"/>
    <w:rsid w:val="00F953D1"/>
    <w:rsid w:val="00FA589A"/>
    <w:rsid w:val="00FA5AE5"/>
    <w:rsid w:val="00FA5C86"/>
    <w:rsid w:val="00FB2592"/>
    <w:rsid w:val="00FB43DC"/>
    <w:rsid w:val="00FC5293"/>
    <w:rsid w:val="00FC7448"/>
    <w:rsid w:val="00FD0DC1"/>
    <w:rsid w:val="00FD298A"/>
    <w:rsid w:val="00FE5C7F"/>
    <w:rsid w:val="00FF5CDF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1450E70-5B20-4CD7-AD5A-6C8B1CC3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7E5"/>
    <w:pPr>
      <w:jc w:val="both"/>
    </w:pPr>
    <w:rPr>
      <w:rFonts w:ascii="Arial" w:hAnsi="Arial"/>
      <w:sz w:val="12"/>
      <w:szCs w:val="24"/>
    </w:rPr>
  </w:style>
  <w:style w:type="paragraph" w:styleId="Ttulo1">
    <w:name w:val="heading 1"/>
    <w:basedOn w:val="Normal"/>
    <w:next w:val="Normal"/>
    <w:qFormat/>
    <w:rsid w:val="001E17E5"/>
    <w:pPr>
      <w:keepNext/>
      <w:numPr>
        <w:numId w:val="1"/>
      </w:numPr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1E17E5"/>
    <w:pPr>
      <w:keepNext/>
      <w:numPr>
        <w:ilvl w:val="1"/>
        <w:numId w:val="1"/>
      </w:numPr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1E17E5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1E17E5"/>
    <w:pPr>
      <w:keepNext/>
      <w:numPr>
        <w:ilvl w:val="3"/>
        <w:numId w:val="1"/>
      </w:numPr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"/>
      </w:numPr>
      <w:spacing w:before="240" w:after="6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"/>
      </w:numPr>
      <w:spacing w:before="240" w:after="60"/>
      <w:ind w:left="1298" w:hanging="1298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"/>
      </w:numPr>
      <w:spacing w:before="240" w:after="60"/>
      <w:ind w:left="1582" w:hanging="1582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semiHidden/>
    <w:rsid w:val="00022785"/>
    <w:rPr>
      <w:color w:val="0000FF"/>
      <w:u w:val="single"/>
    </w:rPr>
  </w:style>
  <w:style w:type="paragraph" w:styleId="Cabealho">
    <w:name w:val="header"/>
    <w:basedOn w:val="Normal"/>
    <w:semiHidden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semiHidden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qFormat/>
    <w:rsid w:val="00022785"/>
    <w:pPr>
      <w:spacing w:before="120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semiHidden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semiHidden/>
    <w:rsid w:val="00022785"/>
    <w:pPr>
      <w:spacing w:before="100" w:beforeAutospacing="1" w:after="100" w:afterAutospacing="1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jc w:val="left"/>
    </w:pPr>
  </w:style>
  <w:style w:type="paragraph" w:customStyle="1" w:styleId="citaolonga">
    <w:name w:val="citação longa"/>
    <w:basedOn w:val="Normal"/>
    <w:rsid w:val="00022785"/>
    <w:pPr>
      <w:spacing w:after="240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semiHidden/>
    <w:rsid w:val="008569E1"/>
    <w:rPr>
      <w:rFonts w:ascii="Arial" w:hAnsi="Arial"/>
      <w:sz w:val="24"/>
      <w:szCs w:val="24"/>
    </w:rPr>
  </w:style>
  <w:style w:type="table" w:styleId="Tabelacomgrade">
    <w:name w:val="Table Grid"/>
    <w:basedOn w:val="Tabelanormal"/>
    <w:uiPriority w:val="59"/>
    <w:rsid w:val="00C41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unhideWhenUsed/>
    <w:rsid w:val="00555FD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55FD2"/>
    <w:rPr>
      <w:rFonts w:ascii="Arial" w:hAnsi="Arial"/>
    </w:rPr>
  </w:style>
  <w:style w:type="paragraph" w:customStyle="1" w:styleId="Default">
    <w:name w:val="Default"/>
    <w:rsid w:val="0073088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BE183A"/>
  </w:style>
  <w:style w:type="paragraph" w:styleId="Textodebalo">
    <w:name w:val="Balloon Text"/>
    <w:basedOn w:val="Normal"/>
    <w:link w:val="TextodebaloChar"/>
    <w:uiPriority w:val="99"/>
    <w:semiHidden/>
    <w:unhideWhenUsed/>
    <w:rsid w:val="004B0F2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0F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asasbahia.com.br/livros/InformaticaCertificacao/AplicativosProgramas/Engenharia-de-Software-Uma-Abordagem-Profissional-30679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309B3F3C-52F1-4B30-9896-325A64F3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Normalcruzaugu</Template>
  <TotalTime>309</TotalTime>
  <Pages>1</Pages>
  <Words>1823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Pôster</vt:lpstr>
    </vt:vector>
  </TitlesOfParts>
  <Manager>augusto.cruz@fatec.sp.gov.br</Manager>
  <Company>Fatec Carapicuíba</Company>
  <LinksUpToDate>false</LinksUpToDate>
  <CharactersWithSpaces>11648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Pôster</dc:title>
  <dc:subject>Trabalho de graduação</dc:subject>
  <dc:creator>augusto.cruz@fatec.sp.gov.br</dc:creator>
  <cp:keywords>SIMGETEC Fatec Carapicuíba</cp:keywords>
  <cp:lastModifiedBy>Jadir</cp:lastModifiedBy>
  <cp:revision>38</cp:revision>
  <cp:lastPrinted>2017-04-10T01:45:00Z</cp:lastPrinted>
  <dcterms:created xsi:type="dcterms:W3CDTF">2016-10-27T13:18:00Z</dcterms:created>
  <dcterms:modified xsi:type="dcterms:W3CDTF">2017-04-10T01:47:00Z</dcterms:modified>
</cp:coreProperties>
</file>